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85" w:rsidRDefault="00D13385" w:rsidP="00AA2473">
      <w:pPr>
        <w:rPr>
          <w:rFonts w:ascii="Verdana" w:hAnsi="Verdana" w:cs="Verdana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6.2pt;margin-top:.5pt;width:227.95pt;height:52.45pt;z-index:251658240;mso-wrap-distance-left:0;mso-wrap-distance-right:0" filled="t">
            <v:fill color2="black"/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style="position:absolute;margin-left:109.55pt;margin-top:.5pt;width:56.65pt;height:56.65pt;z-index:251659264;mso-wrap-distance-left:0;mso-wrap-distance-right:0" filled="t">
            <v:fill color2="black"/>
            <v:imagedata r:id="rId8" o:title=""/>
            <w10:wrap type="square"/>
          </v:shape>
        </w:pict>
      </w:r>
    </w:p>
    <w:p w:rsidR="00D13385" w:rsidRDefault="00D13385" w:rsidP="00AA2473">
      <w:pPr>
        <w:rPr>
          <w:rFonts w:ascii="Verdana" w:hAnsi="Verdana" w:cs="Verdana"/>
          <w:b/>
          <w:bCs/>
          <w:sz w:val="28"/>
          <w:szCs w:val="28"/>
        </w:rPr>
      </w:pPr>
    </w:p>
    <w:p w:rsidR="00D13385" w:rsidRDefault="00D13385" w:rsidP="00AA2473">
      <w:pPr>
        <w:rPr>
          <w:rFonts w:ascii="Verdana" w:hAnsi="Verdana" w:cs="Verdana"/>
          <w:b/>
          <w:bCs/>
          <w:sz w:val="28"/>
          <w:szCs w:val="28"/>
        </w:rPr>
      </w:pPr>
    </w:p>
    <w:p w:rsidR="00D13385" w:rsidRDefault="00D13385" w:rsidP="00AA2473">
      <w:pPr>
        <w:rPr>
          <w:rFonts w:ascii="Verdana" w:hAnsi="Verdana" w:cs="Verdana"/>
          <w:b/>
          <w:bCs/>
          <w:sz w:val="28"/>
          <w:szCs w:val="28"/>
        </w:rPr>
      </w:pPr>
    </w:p>
    <w:p w:rsidR="00D13385" w:rsidRDefault="00D13385" w:rsidP="00AA2473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D13385" w:rsidRDefault="00D13385" w:rsidP="00AA2473">
      <w:pPr>
        <w:jc w:val="center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Universidad de Buenos Aires</w:t>
      </w:r>
    </w:p>
    <w:p w:rsidR="00D13385" w:rsidRDefault="00D13385" w:rsidP="00AA2473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D13385" w:rsidRDefault="00D13385" w:rsidP="00AA2473">
      <w:pPr>
        <w:jc w:val="center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Facultad de Ingeniería</w:t>
      </w:r>
    </w:p>
    <w:p w:rsidR="00D13385" w:rsidRDefault="00D13385" w:rsidP="00AA2473">
      <w:pPr>
        <w:jc w:val="center"/>
        <w:rPr>
          <w:rFonts w:ascii="Verdana" w:hAnsi="Verdana" w:cs="Verdana"/>
        </w:rPr>
      </w:pPr>
    </w:p>
    <w:p w:rsidR="00D13385" w:rsidRDefault="00D13385" w:rsidP="00AA2473">
      <w:pPr>
        <w:jc w:val="center"/>
        <w:rPr>
          <w:rFonts w:ascii="Verdana" w:hAnsi="Verdana" w:cs="Verdana"/>
        </w:rPr>
      </w:pPr>
    </w:p>
    <w:p w:rsidR="00D13385" w:rsidRDefault="00D13385" w:rsidP="00AA2473">
      <w:pPr>
        <w:jc w:val="center"/>
        <w:rPr>
          <w:rFonts w:ascii="Verdana" w:hAnsi="Verdana" w:cs="Verdana"/>
          <w:sz w:val="56"/>
          <w:szCs w:val="56"/>
        </w:rPr>
      </w:pPr>
      <w:r>
        <w:rPr>
          <w:rFonts w:ascii="Verdana" w:hAnsi="Verdana" w:cs="Verdana"/>
          <w:sz w:val="56"/>
          <w:szCs w:val="56"/>
        </w:rPr>
        <w:t>Administración y Control de Proyectos Informáticos I 75.44</w:t>
      </w:r>
    </w:p>
    <w:p w:rsidR="00D13385" w:rsidRDefault="00D13385" w:rsidP="00AA2473">
      <w:pPr>
        <w:jc w:val="center"/>
        <w:rPr>
          <w:rFonts w:ascii="Verdana" w:hAnsi="Verdana" w:cs="Verdana"/>
        </w:rPr>
      </w:pPr>
    </w:p>
    <w:p w:rsidR="00D13385" w:rsidRDefault="00D13385" w:rsidP="00AA2473">
      <w:pPr>
        <w:jc w:val="center"/>
        <w:rPr>
          <w:rFonts w:ascii="Verdana" w:hAnsi="Verdana" w:cs="Verdana"/>
          <w:sz w:val="48"/>
          <w:szCs w:val="48"/>
        </w:rPr>
      </w:pPr>
      <w:r>
        <w:rPr>
          <w:rFonts w:ascii="Verdana" w:hAnsi="Verdana" w:cs="Verdana"/>
          <w:sz w:val="48"/>
          <w:szCs w:val="48"/>
        </w:rPr>
        <w:t>Ejercicio grupal – Grupo nº 7</w:t>
      </w:r>
    </w:p>
    <w:p w:rsidR="00D13385" w:rsidRDefault="00D13385" w:rsidP="00AA2473">
      <w:pPr>
        <w:jc w:val="center"/>
        <w:rPr>
          <w:rFonts w:ascii="Verdana" w:hAnsi="Verdana" w:cs="Verdana"/>
        </w:rPr>
      </w:pPr>
    </w:p>
    <w:p w:rsidR="00D13385" w:rsidRDefault="00D13385" w:rsidP="00AA2473">
      <w:pPr>
        <w:jc w:val="center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64"/>
          <w:szCs w:val="64"/>
        </w:rPr>
        <w:t>Indicadores de control</w:t>
      </w:r>
    </w:p>
    <w:p w:rsidR="00D13385" w:rsidRDefault="00D13385" w:rsidP="00AA2473">
      <w:pPr>
        <w:jc w:val="center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Primer cuatrimestre de 2009</w:t>
      </w:r>
    </w:p>
    <w:p w:rsidR="00D13385" w:rsidRDefault="00D13385" w:rsidP="00AA2473">
      <w:pPr>
        <w:jc w:val="center"/>
        <w:rPr>
          <w:rFonts w:ascii="Verdana" w:hAnsi="Verdana" w:cs="Verdana"/>
          <w:sz w:val="32"/>
          <w:szCs w:val="32"/>
        </w:rPr>
      </w:pPr>
    </w:p>
    <w:p w:rsidR="00D13385" w:rsidRDefault="00D13385" w:rsidP="00AA2473">
      <w:pPr>
        <w:jc w:val="center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Integrantes:</w:t>
      </w:r>
    </w:p>
    <w:tbl>
      <w:tblPr>
        <w:tblW w:w="0" w:type="auto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16"/>
        <w:gridCol w:w="4205"/>
      </w:tblGrid>
      <w:tr w:rsidR="00D13385">
        <w:trPr>
          <w:trHeight w:val="389"/>
        </w:trPr>
        <w:tc>
          <w:tcPr>
            <w:tcW w:w="3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3385" w:rsidRDefault="00D13385" w:rsidP="00AA2473">
            <w:pPr>
              <w:pStyle w:val="Contenidodelatabla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Barrabino, Diego</w:t>
            </w:r>
          </w:p>
        </w:tc>
        <w:tc>
          <w:tcPr>
            <w:tcW w:w="4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385" w:rsidRDefault="00D13385" w:rsidP="00AA2473">
            <w:pPr>
              <w:pStyle w:val="Contenidodelatabla"/>
              <w:jc w:val="center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80183</w:t>
            </w:r>
          </w:p>
        </w:tc>
      </w:tr>
      <w:tr w:rsidR="00D13385">
        <w:trPr>
          <w:trHeight w:val="389"/>
        </w:trPr>
        <w:tc>
          <w:tcPr>
            <w:tcW w:w="36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D13385" w:rsidRDefault="00D13385" w:rsidP="00AA2473">
            <w:pPr>
              <w:pStyle w:val="Contenidodelatabla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Carrizo, Hernán</w:t>
            </w:r>
          </w:p>
        </w:tc>
        <w:tc>
          <w:tcPr>
            <w:tcW w:w="42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385" w:rsidRDefault="00D13385" w:rsidP="00AA2473">
            <w:pPr>
              <w:pStyle w:val="Contenidodelatabla"/>
              <w:jc w:val="center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83608</w:t>
            </w:r>
          </w:p>
        </w:tc>
      </w:tr>
      <w:tr w:rsidR="00D13385">
        <w:trPr>
          <w:trHeight w:val="389"/>
        </w:trPr>
        <w:tc>
          <w:tcPr>
            <w:tcW w:w="36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D13385" w:rsidRDefault="00D13385" w:rsidP="00AA2473">
            <w:pPr>
              <w:pStyle w:val="Contenidodelatabla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Fagalde, Patricio</w:t>
            </w:r>
          </w:p>
        </w:tc>
        <w:tc>
          <w:tcPr>
            <w:tcW w:w="42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385" w:rsidRDefault="00D13385" w:rsidP="00AA2473">
            <w:pPr>
              <w:pStyle w:val="Contenidodelatabla"/>
              <w:jc w:val="center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83810</w:t>
            </w:r>
          </w:p>
        </w:tc>
      </w:tr>
      <w:tr w:rsidR="00D13385">
        <w:trPr>
          <w:trHeight w:val="389"/>
        </w:trPr>
        <w:tc>
          <w:tcPr>
            <w:tcW w:w="36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D13385" w:rsidRDefault="00D13385" w:rsidP="00AA2473">
            <w:pPr>
              <w:pStyle w:val="Contenidodelatabla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Galli, Carolina</w:t>
            </w:r>
          </w:p>
        </w:tc>
        <w:tc>
          <w:tcPr>
            <w:tcW w:w="42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385" w:rsidRDefault="00D13385" w:rsidP="00AA2473">
            <w:pPr>
              <w:pStyle w:val="Contenidodelatabla"/>
              <w:jc w:val="center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sz w:val="32"/>
                <w:szCs w:val="32"/>
              </w:rPr>
              <w:t>84557</w:t>
            </w:r>
          </w:p>
        </w:tc>
      </w:tr>
    </w:tbl>
    <w:p w:rsidR="00D13385" w:rsidRDefault="00D13385" w:rsidP="00AA2473">
      <w:pPr>
        <w:jc w:val="center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(</w:t>
      </w:r>
      <w:hyperlink r:id="rId9" w:history="1">
        <w:r>
          <w:rPr>
            <w:rStyle w:val="Hyperlink"/>
            <w:rFonts w:ascii="Verdana" w:hAnsi="Verdana" w:cs="Verdana"/>
          </w:rPr>
          <w:t>administracion-de-proyectos-1-2009@googlegroups.com</w:t>
        </w:r>
      </w:hyperlink>
      <w:r>
        <w:rPr>
          <w:rFonts w:ascii="Verdana" w:hAnsi="Verdana" w:cs="Verdana"/>
          <w:sz w:val="32"/>
          <w:szCs w:val="32"/>
        </w:rPr>
        <w:t>)</w:t>
      </w:r>
    </w:p>
    <w:p w:rsidR="00D13385" w:rsidRDefault="00D13385" w:rsidP="00AA2473">
      <w:pPr>
        <w:jc w:val="center"/>
        <w:rPr>
          <w:rFonts w:ascii="Verdana" w:hAnsi="Verdana" w:cs="Verdana"/>
          <w:sz w:val="32"/>
          <w:szCs w:val="32"/>
        </w:rPr>
      </w:pPr>
    </w:p>
    <w:p w:rsidR="00D13385" w:rsidRDefault="00D13385" w:rsidP="00AA2473">
      <w:pPr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i/>
          <w:iCs/>
          <w:sz w:val="32"/>
          <w:szCs w:val="32"/>
        </w:rPr>
        <w:t>Fecha de entrega</w:t>
      </w:r>
      <w:r w:rsidRPr="00D90A71">
        <w:rPr>
          <w:rFonts w:ascii="Verdana" w:hAnsi="Verdana" w:cs="Verdana"/>
          <w:i/>
          <w:iCs/>
          <w:sz w:val="32"/>
          <w:szCs w:val="32"/>
        </w:rPr>
        <w:t>:</w:t>
      </w:r>
      <w:r w:rsidRPr="00D90A71">
        <w:rPr>
          <w:rFonts w:ascii="Verdana" w:hAnsi="Verdana" w:cs="Verdana"/>
          <w:sz w:val="32"/>
          <w:szCs w:val="32"/>
        </w:rPr>
        <w:t xml:space="preserve"> 19/05/2009</w:t>
      </w:r>
    </w:p>
    <w:p w:rsidR="00D13385" w:rsidRDefault="00D13385" w:rsidP="00AA2473">
      <w:pPr>
        <w:rPr>
          <w:rFonts w:ascii="Verdana" w:hAnsi="Verdana" w:cs="Verdana"/>
          <w:sz w:val="32"/>
          <w:szCs w:val="32"/>
        </w:rPr>
      </w:pPr>
    </w:p>
    <w:p w:rsidR="00D13385" w:rsidRPr="00172867" w:rsidRDefault="00D13385" w:rsidP="00172867">
      <w:pPr>
        <w:rPr>
          <w:rFonts w:ascii="Verdana" w:hAnsi="Verdana" w:cs="Verdana"/>
          <w:i/>
          <w:iCs/>
          <w:sz w:val="32"/>
          <w:szCs w:val="32"/>
        </w:rPr>
      </w:pPr>
      <w:r w:rsidRPr="00172867">
        <w:rPr>
          <w:rFonts w:ascii="Verdana" w:hAnsi="Verdana" w:cs="Verdana"/>
          <w:i/>
          <w:iCs/>
          <w:sz w:val="32"/>
          <w:szCs w:val="32"/>
        </w:rPr>
        <w:t>Observaciones:</w:t>
      </w:r>
    </w:p>
    <w:sectPr w:rsidR="00D13385" w:rsidRPr="00172867" w:rsidSect="004E7A5D">
      <w:head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385" w:rsidRDefault="00D13385">
      <w:r>
        <w:separator/>
      </w:r>
    </w:p>
  </w:endnote>
  <w:endnote w:type="continuationSeparator" w:id="1">
    <w:p w:rsidR="00D13385" w:rsidRDefault="00D13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385" w:rsidRDefault="00D13385">
      <w:r>
        <w:separator/>
      </w:r>
    </w:p>
  </w:footnote>
  <w:footnote w:type="continuationSeparator" w:id="1">
    <w:p w:rsidR="00D13385" w:rsidRDefault="00D133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385" w:rsidRDefault="00D13385">
    <w:pPr>
      <w:pStyle w:val="Header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Admin. y Ctrl. de Proyectos Informáticos I 75.44 – Indicadores de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">
    <w:nsid w:val="10955427"/>
    <w:multiLevelType w:val="hybridMultilevel"/>
    <w:tmpl w:val="37A65B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18D7900"/>
    <w:multiLevelType w:val="hybridMultilevel"/>
    <w:tmpl w:val="9DFA26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11F87EC9"/>
    <w:multiLevelType w:val="hybridMultilevel"/>
    <w:tmpl w:val="75388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63702E7"/>
    <w:multiLevelType w:val="hybridMultilevel"/>
    <w:tmpl w:val="ED06BF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A321C5D"/>
    <w:multiLevelType w:val="hybridMultilevel"/>
    <w:tmpl w:val="837E188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C870C34"/>
    <w:multiLevelType w:val="hybridMultilevel"/>
    <w:tmpl w:val="D10EAF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8FD20C6"/>
    <w:multiLevelType w:val="hybridMultilevel"/>
    <w:tmpl w:val="3EDE1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D8335BC"/>
    <w:multiLevelType w:val="hybridMultilevel"/>
    <w:tmpl w:val="7592D6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31610F33"/>
    <w:multiLevelType w:val="hybridMultilevel"/>
    <w:tmpl w:val="8A1011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8281E1B"/>
    <w:multiLevelType w:val="hybridMultilevel"/>
    <w:tmpl w:val="490226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D6B7242"/>
    <w:multiLevelType w:val="hybridMultilevel"/>
    <w:tmpl w:val="25A6A78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40832BB5"/>
    <w:multiLevelType w:val="hybridMultilevel"/>
    <w:tmpl w:val="8208D7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2F024D2"/>
    <w:multiLevelType w:val="hybridMultilevel"/>
    <w:tmpl w:val="8F866B1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486E6EA7"/>
    <w:multiLevelType w:val="hybridMultilevel"/>
    <w:tmpl w:val="A0848D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51F37"/>
    <w:multiLevelType w:val="hybridMultilevel"/>
    <w:tmpl w:val="83CC971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F524FFE"/>
    <w:multiLevelType w:val="hybridMultilevel"/>
    <w:tmpl w:val="19D66CD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A111590"/>
    <w:multiLevelType w:val="hybridMultilevel"/>
    <w:tmpl w:val="B748C8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6703252"/>
    <w:multiLevelType w:val="hybridMultilevel"/>
    <w:tmpl w:val="7B1EBAB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81A68F0"/>
    <w:multiLevelType w:val="hybridMultilevel"/>
    <w:tmpl w:val="F724EB6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6FFE2026"/>
    <w:multiLevelType w:val="hybridMultilevel"/>
    <w:tmpl w:val="08A61E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0B35224"/>
    <w:multiLevelType w:val="hybridMultilevel"/>
    <w:tmpl w:val="E924A11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nsid w:val="71A17757"/>
    <w:multiLevelType w:val="hybridMultilevel"/>
    <w:tmpl w:val="201E87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77E029FE"/>
    <w:multiLevelType w:val="hybridMultilevel"/>
    <w:tmpl w:val="82F697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23"/>
  </w:num>
  <w:num w:numId="10">
    <w:abstractNumId w:val="8"/>
  </w:num>
  <w:num w:numId="11">
    <w:abstractNumId w:val="4"/>
  </w:num>
  <w:num w:numId="12">
    <w:abstractNumId w:val="21"/>
  </w:num>
  <w:num w:numId="13">
    <w:abstractNumId w:val="15"/>
  </w:num>
  <w:num w:numId="14">
    <w:abstractNumId w:val="16"/>
  </w:num>
  <w:num w:numId="15">
    <w:abstractNumId w:val="22"/>
  </w:num>
  <w:num w:numId="16">
    <w:abstractNumId w:val="11"/>
  </w:num>
  <w:num w:numId="17">
    <w:abstractNumId w:val="19"/>
  </w:num>
  <w:num w:numId="18">
    <w:abstractNumId w:val="13"/>
  </w:num>
  <w:num w:numId="19">
    <w:abstractNumId w:val="17"/>
  </w:num>
  <w:num w:numId="20">
    <w:abstractNumId w:val="18"/>
  </w:num>
  <w:num w:numId="21">
    <w:abstractNumId w:val="7"/>
  </w:num>
  <w:num w:numId="22">
    <w:abstractNumId w:val="2"/>
  </w:num>
  <w:num w:numId="23">
    <w:abstractNumId w:val="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2473"/>
    <w:rsid w:val="0000100C"/>
    <w:rsid w:val="00003170"/>
    <w:rsid w:val="00004E34"/>
    <w:rsid w:val="000055D0"/>
    <w:rsid w:val="000211DB"/>
    <w:rsid w:val="0004348A"/>
    <w:rsid w:val="00046C34"/>
    <w:rsid w:val="00080B66"/>
    <w:rsid w:val="00081416"/>
    <w:rsid w:val="00082B5B"/>
    <w:rsid w:val="000865C1"/>
    <w:rsid w:val="000914E7"/>
    <w:rsid w:val="000A1F69"/>
    <w:rsid w:val="000A33ED"/>
    <w:rsid w:val="000C3571"/>
    <w:rsid w:val="000C41FD"/>
    <w:rsid w:val="000D7345"/>
    <w:rsid w:val="000E6E6B"/>
    <w:rsid w:val="000F0959"/>
    <w:rsid w:val="000F62FE"/>
    <w:rsid w:val="00100568"/>
    <w:rsid w:val="00103942"/>
    <w:rsid w:val="001104B0"/>
    <w:rsid w:val="00111F9A"/>
    <w:rsid w:val="001154B6"/>
    <w:rsid w:val="00121488"/>
    <w:rsid w:val="00125176"/>
    <w:rsid w:val="00125353"/>
    <w:rsid w:val="00135660"/>
    <w:rsid w:val="00136BBF"/>
    <w:rsid w:val="00136DE9"/>
    <w:rsid w:val="001463DB"/>
    <w:rsid w:val="001474F6"/>
    <w:rsid w:val="00153FAE"/>
    <w:rsid w:val="00154C85"/>
    <w:rsid w:val="0015565E"/>
    <w:rsid w:val="00157AA4"/>
    <w:rsid w:val="00160A83"/>
    <w:rsid w:val="00171385"/>
    <w:rsid w:val="00172867"/>
    <w:rsid w:val="001818F0"/>
    <w:rsid w:val="00190872"/>
    <w:rsid w:val="00190B83"/>
    <w:rsid w:val="00195E53"/>
    <w:rsid w:val="001A1C57"/>
    <w:rsid w:val="001A1D1D"/>
    <w:rsid w:val="001A2E7B"/>
    <w:rsid w:val="001A6E63"/>
    <w:rsid w:val="001B349D"/>
    <w:rsid w:val="001B375F"/>
    <w:rsid w:val="001B3991"/>
    <w:rsid w:val="001B3FBA"/>
    <w:rsid w:val="001C0BDA"/>
    <w:rsid w:val="001C51BA"/>
    <w:rsid w:val="001E29B1"/>
    <w:rsid w:val="001E4431"/>
    <w:rsid w:val="00207337"/>
    <w:rsid w:val="00210AA5"/>
    <w:rsid w:val="002110CB"/>
    <w:rsid w:val="0021290E"/>
    <w:rsid w:val="00213B47"/>
    <w:rsid w:val="002372D5"/>
    <w:rsid w:val="002438AD"/>
    <w:rsid w:val="002439CC"/>
    <w:rsid w:val="002474F8"/>
    <w:rsid w:val="002479DF"/>
    <w:rsid w:val="002630C2"/>
    <w:rsid w:val="00280BC2"/>
    <w:rsid w:val="002854FB"/>
    <w:rsid w:val="00285A6A"/>
    <w:rsid w:val="002870ED"/>
    <w:rsid w:val="00292B9F"/>
    <w:rsid w:val="00293388"/>
    <w:rsid w:val="002B7990"/>
    <w:rsid w:val="002C19C6"/>
    <w:rsid w:val="002C5E92"/>
    <w:rsid w:val="002C7019"/>
    <w:rsid w:val="002E6A5A"/>
    <w:rsid w:val="002F334C"/>
    <w:rsid w:val="00301706"/>
    <w:rsid w:val="0030590D"/>
    <w:rsid w:val="00307048"/>
    <w:rsid w:val="00320BA5"/>
    <w:rsid w:val="00321BCF"/>
    <w:rsid w:val="0032300C"/>
    <w:rsid w:val="00326205"/>
    <w:rsid w:val="0033053E"/>
    <w:rsid w:val="003355C3"/>
    <w:rsid w:val="00343388"/>
    <w:rsid w:val="00361C68"/>
    <w:rsid w:val="00365AB2"/>
    <w:rsid w:val="003672A8"/>
    <w:rsid w:val="0037505A"/>
    <w:rsid w:val="00381DA3"/>
    <w:rsid w:val="0038415F"/>
    <w:rsid w:val="00384604"/>
    <w:rsid w:val="00395543"/>
    <w:rsid w:val="003B053F"/>
    <w:rsid w:val="003C135C"/>
    <w:rsid w:val="003C44F1"/>
    <w:rsid w:val="003C49DC"/>
    <w:rsid w:val="003C4E83"/>
    <w:rsid w:val="003C5CA8"/>
    <w:rsid w:val="003D09FF"/>
    <w:rsid w:val="003D12F7"/>
    <w:rsid w:val="003D15C0"/>
    <w:rsid w:val="003D4710"/>
    <w:rsid w:val="003D5B3A"/>
    <w:rsid w:val="003E499A"/>
    <w:rsid w:val="003F546A"/>
    <w:rsid w:val="003F5AE3"/>
    <w:rsid w:val="0040016D"/>
    <w:rsid w:val="00402570"/>
    <w:rsid w:val="0040313C"/>
    <w:rsid w:val="00407486"/>
    <w:rsid w:val="0041635B"/>
    <w:rsid w:val="0043555C"/>
    <w:rsid w:val="00437624"/>
    <w:rsid w:val="00442AA2"/>
    <w:rsid w:val="004433E2"/>
    <w:rsid w:val="00453F27"/>
    <w:rsid w:val="00456510"/>
    <w:rsid w:val="004624CA"/>
    <w:rsid w:val="00472493"/>
    <w:rsid w:val="00482A5C"/>
    <w:rsid w:val="004832B7"/>
    <w:rsid w:val="00491DF4"/>
    <w:rsid w:val="00496C2B"/>
    <w:rsid w:val="004A46BF"/>
    <w:rsid w:val="004A5D9A"/>
    <w:rsid w:val="004B4C36"/>
    <w:rsid w:val="004B543F"/>
    <w:rsid w:val="004C29DA"/>
    <w:rsid w:val="004D07FD"/>
    <w:rsid w:val="004E224E"/>
    <w:rsid w:val="004E7462"/>
    <w:rsid w:val="004E7A5D"/>
    <w:rsid w:val="004F422C"/>
    <w:rsid w:val="004F714F"/>
    <w:rsid w:val="0050556E"/>
    <w:rsid w:val="00505F66"/>
    <w:rsid w:val="0051649A"/>
    <w:rsid w:val="0052360C"/>
    <w:rsid w:val="00542612"/>
    <w:rsid w:val="00542BD2"/>
    <w:rsid w:val="00552F34"/>
    <w:rsid w:val="005549B6"/>
    <w:rsid w:val="00555B79"/>
    <w:rsid w:val="0055726C"/>
    <w:rsid w:val="00557786"/>
    <w:rsid w:val="0056418D"/>
    <w:rsid w:val="00567654"/>
    <w:rsid w:val="0057070B"/>
    <w:rsid w:val="0057098A"/>
    <w:rsid w:val="00571991"/>
    <w:rsid w:val="00574393"/>
    <w:rsid w:val="005777E5"/>
    <w:rsid w:val="00581649"/>
    <w:rsid w:val="00584618"/>
    <w:rsid w:val="0058475C"/>
    <w:rsid w:val="005917F0"/>
    <w:rsid w:val="00593F01"/>
    <w:rsid w:val="00597AA5"/>
    <w:rsid w:val="005A354E"/>
    <w:rsid w:val="005A69D1"/>
    <w:rsid w:val="005A7904"/>
    <w:rsid w:val="005B0722"/>
    <w:rsid w:val="005B2987"/>
    <w:rsid w:val="005B4750"/>
    <w:rsid w:val="005B47EA"/>
    <w:rsid w:val="005C14F0"/>
    <w:rsid w:val="005C3A69"/>
    <w:rsid w:val="005C4500"/>
    <w:rsid w:val="005D0C0B"/>
    <w:rsid w:val="005D3DAB"/>
    <w:rsid w:val="005F1366"/>
    <w:rsid w:val="005F4AEE"/>
    <w:rsid w:val="005F7E15"/>
    <w:rsid w:val="006006F7"/>
    <w:rsid w:val="0060089E"/>
    <w:rsid w:val="00600A18"/>
    <w:rsid w:val="006037E4"/>
    <w:rsid w:val="00611AF5"/>
    <w:rsid w:val="006136D4"/>
    <w:rsid w:val="0061593E"/>
    <w:rsid w:val="00615A40"/>
    <w:rsid w:val="00621A4C"/>
    <w:rsid w:val="00623AA9"/>
    <w:rsid w:val="006343E0"/>
    <w:rsid w:val="00640423"/>
    <w:rsid w:val="006410BF"/>
    <w:rsid w:val="00642BCD"/>
    <w:rsid w:val="006534A3"/>
    <w:rsid w:val="0065446A"/>
    <w:rsid w:val="00654E90"/>
    <w:rsid w:val="0067592B"/>
    <w:rsid w:val="00677D3F"/>
    <w:rsid w:val="00684F1C"/>
    <w:rsid w:val="00686A93"/>
    <w:rsid w:val="00686E27"/>
    <w:rsid w:val="00690974"/>
    <w:rsid w:val="006921BD"/>
    <w:rsid w:val="006961B7"/>
    <w:rsid w:val="006A0F13"/>
    <w:rsid w:val="006A2955"/>
    <w:rsid w:val="006A432B"/>
    <w:rsid w:val="006B25FD"/>
    <w:rsid w:val="006B7186"/>
    <w:rsid w:val="006C14ED"/>
    <w:rsid w:val="006C21F6"/>
    <w:rsid w:val="006C414B"/>
    <w:rsid w:val="006C512B"/>
    <w:rsid w:val="006D2D5F"/>
    <w:rsid w:val="006D2E51"/>
    <w:rsid w:val="006E2ABD"/>
    <w:rsid w:val="006F4C77"/>
    <w:rsid w:val="006F5D77"/>
    <w:rsid w:val="00704C15"/>
    <w:rsid w:val="00705289"/>
    <w:rsid w:val="00711F48"/>
    <w:rsid w:val="00712D25"/>
    <w:rsid w:val="00716BF6"/>
    <w:rsid w:val="00717DAB"/>
    <w:rsid w:val="007200E9"/>
    <w:rsid w:val="00724E5E"/>
    <w:rsid w:val="00725856"/>
    <w:rsid w:val="0073131B"/>
    <w:rsid w:val="00734A1F"/>
    <w:rsid w:val="00736F19"/>
    <w:rsid w:val="00737ACB"/>
    <w:rsid w:val="007470AB"/>
    <w:rsid w:val="00753D24"/>
    <w:rsid w:val="00754A0A"/>
    <w:rsid w:val="0076242F"/>
    <w:rsid w:val="00773D4B"/>
    <w:rsid w:val="00774CEE"/>
    <w:rsid w:val="00780B56"/>
    <w:rsid w:val="00781852"/>
    <w:rsid w:val="00787C25"/>
    <w:rsid w:val="0079117C"/>
    <w:rsid w:val="00795ACD"/>
    <w:rsid w:val="007964F9"/>
    <w:rsid w:val="007A4E3D"/>
    <w:rsid w:val="007A70ED"/>
    <w:rsid w:val="007A735F"/>
    <w:rsid w:val="007B0910"/>
    <w:rsid w:val="007B2407"/>
    <w:rsid w:val="007B6663"/>
    <w:rsid w:val="007B6F98"/>
    <w:rsid w:val="007C3BFA"/>
    <w:rsid w:val="007C44BD"/>
    <w:rsid w:val="007C7CAB"/>
    <w:rsid w:val="007F5049"/>
    <w:rsid w:val="00800267"/>
    <w:rsid w:val="00803272"/>
    <w:rsid w:val="008068AF"/>
    <w:rsid w:val="00811FB3"/>
    <w:rsid w:val="008133DC"/>
    <w:rsid w:val="00814CCD"/>
    <w:rsid w:val="00816B1B"/>
    <w:rsid w:val="008200F3"/>
    <w:rsid w:val="00822769"/>
    <w:rsid w:val="00831541"/>
    <w:rsid w:val="00831962"/>
    <w:rsid w:val="008361D2"/>
    <w:rsid w:val="00836F8D"/>
    <w:rsid w:val="00837372"/>
    <w:rsid w:val="00841084"/>
    <w:rsid w:val="00841DAA"/>
    <w:rsid w:val="00856036"/>
    <w:rsid w:val="008611E3"/>
    <w:rsid w:val="00865966"/>
    <w:rsid w:val="0086655C"/>
    <w:rsid w:val="00867262"/>
    <w:rsid w:val="00872BDB"/>
    <w:rsid w:val="00893EB3"/>
    <w:rsid w:val="008977CD"/>
    <w:rsid w:val="00897D1F"/>
    <w:rsid w:val="008A4BEC"/>
    <w:rsid w:val="008B40F0"/>
    <w:rsid w:val="008C1365"/>
    <w:rsid w:val="008C1ECA"/>
    <w:rsid w:val="008C3FF7"/>
    <w:rsid w:val="008C68E1"/>
    <w:rsid w:val="008D1D7A"/>
    <w:rsid w:val="008D2FFC"/>
    <w:rsid w:val="008D4354"/>
    <w:rsid w:val="008D611D"/>
    <w:rsid w:val="008D6FC0"/>
    <w:rsid w:val="008E128F"/>
    <w:rsid w:val="008E429A"/>
    <w:rsid w:val="008F2CE5"/>
    <w:rsid w:val="009103EF"/>
    <w:rsid w:val="009126DE"/>
    <w:rsid w:val="009130B9"/>
    <w:rsid w:val="009175A5"/>
    <w:rsid w:val="00920D33"/>
    <w:rsid w:val="009225D0"/>
    <w:rsid w:val="009315F2"/>
    <w:rsid w:val="00942CE2"/>
    <w:rsid w:val="00946C58"/>
    <w:rsid w:val="00946D8B"/>
    <w:rsid w:val="009477C6"/>
    <w:rsid w:val="009801CC"/>
    <w:rsid w:val="009839C2"/>
    <w:rsid w:val="00983E61"/>
    <w:rsid w:val="00984DD9"/>
    <w:rsid w:val="00990D7F"/>
    <w:rsid w:val="00994175"/>
    <w:rsid w:val="009966C0"/>
    <w:rsid w:val="009B162A"/>
    <w:rsid w:val="009B5839"/>
    <w:rsid w:val="009E430C"/>
    <w:rsid w:val="009E5925"/>
    <w:rsid w:val="009F1BAF"/>
    <w:rsid w:val="009F1EFA"/>
    <w:rsid w:val="009F3EDB"/>
    <w:rsid w:val="009F5310"/>
    <w:rsid w:val="009F63C8"/>
    <w:rsid w:val="009F7D21"/>
    <w:rsid w:val="00A00AA0"/>
    <w:rsid w:val="00A05755"/>
    <w:rsid w:val="00A11E2F"/>
    <w:rsid w:val="00A20428"/>
    <w:rsid w:val="00A21732"/>
    <w:rsid w:val="00A22167"/>
    <w:rsid w:val="00A22384"/>
    <w:rsid w:val="00A25D16"/>
    <w:rsid w:val="00A32353"/>
    <w:rsid w:val="00A32AD6"/>
    <w:rsid w:val="00A32DB6"/>
    <w:rsid w:val="00A33D12"/>
    <w:rsid w:val="00A45ABF"/>
    <w:rsid w:val="00A46DB4"/>
    <w:rsid w:val="00A51713"/>
    <w:rsid w:val="00A51D9F"/>
    <w:rsid w:val="00A538CF"/>
    <w:rsid w:val="00A5415C"/>
    <w:rsid w:val="00A5744B"/>
    <w:rsid w:val="00A60801"/>
    <w:rsid w:val="00A63CBD"/>
    <w:rsid w:val="00A659F4"/>
    <w:rsid w:val="00A71933"/>
    <w:rsid w:val="00A73EDF"/>
    <w:rsid w:val="00A75E84"/>
    <w:rsid w:val="00A80B93"/>
    <w:rsid w:val="00A83FB4"/>
    <w:rsid w:val="00A86A51"/>
    <w:rsid w:val="00A87171"/>
    <w:rsid w:val="00AA2473"/>
    <w:rsid w:val="00AA25CD"/>
    <w:rsid w:val="00AA7B93"/>
    <w:rsid w:val="00AC24AB"/>
    <w:rsid w:val="00AC4F5D"/>
    <w:rsid w:val="00AD272D"/>
    <w:rsid w:val="00AD29EA"/>
    <w:rsid w:val="00AD476C"/>
    <w:rsid w:val="00AE1895"/>
    <w:rsid w:val="00AE3803"/>
    <w:rsid w:val="00AE4C56"/>
    <w:rsid w:val="00AE649C"/>
    <w:rsid w:val="00AE7BE4"/>
    <w:rsid w:val="00AF624F"/>
    <w:rsid w:val="00B00AB4"/>
    <w:rsid w:val="00B06EDF"/>
    <w:rsid w:val="00B06F42"/>
    <w:rsid w:val="00B07A7D"/>
    <w:rsid w:val="00B13AE7"/>
    <w:rsid w:val="00B175E4"/>
    <w:rsid w:val="00B17832"/>
    <w:rsid w:val="00B20ED1"/>
    <w:rsid w:val="00B21A63"/>
    <w:rsid w:val="00B33F95"/>
    <w:rsid w:val="00B54994"/>
    <w:rsid w:val="00B60EAD"/>
    <w:rsid w:val="00B61ADA"/>
    <w:rsid w:val="00B63731"/>
    <w:rsid w:val="00B6659A"/>
    <w:rsid w:val="00B718F4"/>
    <w:rsid w:val="00B72781"/>
    <w:rsid w:val="00B75FAC"/>
    <w:rsid w:val="00B832EA"/>
    <w:rsid w:val="00B84504"/>
    <w:rsid w:val="00B84A00"/>
    <w:rsid w:val="00B868BB"/>
    <w:rsid w:val="00B90AF8"/>
    <w:rsid w:val="00BA48B5"/>
    <w:rsid w:val="00BA659B"/>
    <w:rsid w:val="00BA6865"/>
    <w:rsid w:val="00BB275B"/>
    <w:rsid w:val="00BB2762"/>
    <w:rsid w:val="00BB667D"/>
    <w:rsid w:val="00BC15DD"/>
    <w:rsid w:val="00BC7960"/>
    <w:rsid w:val="00BD067A"/>
    <w:rsid w:val="00BD55E3"/>
    <w:rsid w:val="00BD6082"/>
    <w:rsid w:val="00BE0CA3"/>
    <w:rsid w:val="00BE3738"/>
    <w:rsid w:val="00BE476A"/>
    <w:rsid w:val="00BE5FFA"/>
    <w:rsid w:val="00BE63B0"/>
    <w:rsid w:val="00BE6CC9"/>
    <w:rsid w:val="00BE79A7"/>
    <w:rsid w:val="00BF6CA8"/>
    <w:rsid w:val="00C11D69"/>
    <w:rsid w:val="00C17083"/>
    <w:rsid w:val="00C237CB"/>
    <w:rsid w:val="00C25DCE"/>
    <w:rsid w:val="00C27C27"/>
    <w:rsid w:val="00C33A3E"/>
    <w:rsid w:val="00C34916"/>
    <w:rsid w:val="00C36C73"/>
    <w:rsid w:val="00C45330"/>
    <w:rsid w:val="00C45BC0"/>
    <w:rsid w:val="00C45C52"/>
    <w:rsid w:val="00C566E1"/>
    <w:rsid w:val="00C66394"/>
    <w:rsid w:val="00C72996"/>
    <w:rsid w:val="00C8177A"/>
    <w:rsid w:val="00C85D61"/>
    <w:rsid w:val="00C91670"/>
    <w:rsid w:val="00C9277A"/>
    <w:rsid w:val="00C95F5E"/>
    <w:rsid w:val="00CA1007"/>
    <w:rsid w:val="00CB15DD"/>
    <w:rsid w:val="00CB2536"/>
    <w:rsid w:val="00CB73C9"/>
    <w:rsid w:val="00CC023B"/>
    <w:rsid w:val="00CC317A"/>
    <w:rsid w:val="00CC51C4"/>
    <w:rsid w:val="00CD3FDA"/>
    <w:rsid w:val="00CD517F"/>
    <w:rsid w:val="00CE1F3D"/>
    <w:rsid w:val="00CE2D42"/>
    <w:rsid w:val="00CE6AED"/>
    <w:rsid w:val="00CF4CB5"/>
    <w:rsid w:val="00D04803"/>
    <w:rsid w:val="00D11D8F"/>
    <w:rsid w:val="00D13385"/>
    <w:rsid w:val="00D16F0A"/>
    <w:rsid w:val="00D211AF"/>
    <w:rsid w:val="00D21EBF"/>
    <w:rsid w:val="00D2286C"/>
    <w:rsid w:val="00D3387E"/>
    <w:rsid w:val="00D350F2"/>
    <w:rsid w:val="00D46EBE"/>
    <w:rsid w:val="00D5196B"/>
    <w:rsid w:val="00D549C7"/>
    <w:rsid w:val="00D57B3C"/>
    <w:rsid w:val="00D61562"/>
    <w:rsid w:val="00D63116"/>
    <w:rsid w:val="00D70415"/>
    <w:rsid w:val="00D8104D"/>
    <w:rsid w:val="00D823D2"/>
    <w:rsid w:val="00D85CA7"/>
    <w:rsid w:val="00D870C6"/>
    <w:rsid w:val="00D90A71"/>
    <w:rsid w:val="00D93935"/>
    <w:rsid w:val="00D94890"/>
    <w:rsid w:val="00DA01BC"/>
    <w:rsid w:val="00DA4FA5"/>
    <w:rsid w:val="00DA6C49"/>
    <w:rsid w:val="00DB1508"/>
    <w:rsid w:val="00DB2EB6"/>
    <w:rsid w:val="00DB3C9A"/>
    <w:rsid w:val="00DB5032"/>
    <w:rsid w:val="00DC0E1A"/>
    <w:rsid w:val="00DC3E9B"/>
    <w:rsid w:val="00DD4879"/>
    <w:rsid w:val="00DD5BFA"/>
    <w:rsid w:val="00DD7962"/>
    <w:rsid w:val="00DE1E83"/>
    <w:rsid w:val="00DE74B4"/>
    <w:rsid w:val="00DF0690"/>
    <w:rsid w:val="00DF4770"/>
    <w:rsid w:val="00DF7773"/>
    <w:rsid w:val="00E0137D"/>
    <w:rsid w:val="00E01BB7"/>
    <w:rsid w:val="00E11717"/>
    <w:rsid w:val="00E12E8B"/>
    <w:rsid w:val="00E14910"/>
    <w:rsid w:val="00E15031"/>
    <w:rsid w:val="00E17D47"/>
    <w:rsid w:val="00E219D0"/>
    <w:rsid w:val="00E223CF"/>
    <w:rsid w:val="00E256C5"/>
    <w:rsid w:val="00E26373"/>
    <w:rsid w:val="00E26B72"/>
    <w:rsid w:val="00E345EF"/>
    <w:rsid w:val="00E40A7D"/>
    <w:rsid w:val="00E524A6"/>
    <w:rsid w:val="00E527C7"/>
    <w:rsid w:val="00E544D5"/>
    <w:rsid w:val="00E560E1"/>
    <w:rsid w:val="00E7622E"/>
    <w:rsid w:val="00E83F4A"/>
    <w:rsid w:val="00E87C74"/>
    <w:rsid w:val="00E911D1"/>
    <w:rsid w:val="00E9371C"/>
    <w:rsid w:val="00E97D7F"/>
    <w:rsid w:val="00EA3A9A"/>
    <w:rsid w:val="00EA4733"/>
    <w:rsid w:val="00EA65DE"/>
    <w:rsid w:val="00EB089F"/>
    <w:rsid w:val="00EB2EC4"/>
    <w:rsid w:val="00EB6710"/>
    <w:rsid w:val="00EC0B23"/>
    <w:rsid w:val="00EC3930"/>
    <w:rsid w:val="00EC668D"/>
    <w:rsid w:val="00ED3C62"/>
    <w:rsid w:val="00ED5B9F"/>
    <w:rsid w:val="00ED6854"/>
    <w:rsid w:val="00ED6F64"/>
    <w:rsid w:val="00EF050C"/>
    <w:rsid w:val="00EF3556"/>
    <w:rsid w:val="00EF3705"/>
    <w:rsid w:val="00F1557D"/>
    <w:rsid w:val="00F16AEF"/>
    <w:rsid w:val="00F17AB2"/>
    <w:rsid w:val="00F26929"/>
    <w:rsid w:val="00F34C15"/>
    <w:rsid w:val="00F46781"/>
    <w:rsid w:val="00F51A6F"/>
    <w:rsid w:val="00F5480C"/>
    <w:rsid w:val="00F553F4"/>
    <w:rsid w:val="00F562AB"/>
    <w:rsid w:val="00F562AD"/>
    <w:rsid w:val="00F62626"/>
    <w:rsid w:val="00F6410E"/>
    <w:rsid w:val="00F7094D"/>
    <w:rsid w:val="00F77023"/>
    <w:rsid w:val="00F92A7D"/>
    <w:rsid w:val="00FB3901"/>
    <w:rsid w:val="00FB6FA3"/>
    <w:rsid w:val="00FC490E"/>
    <w:rsid w:val="00FC6E05"/>
    <w:rsid w:val="00FC75E2"/>
    <w:rsid w:val="00FD402F"/>
    <w:rsid w:val="00FD6657"/>
    <w:rsid w:val="00FE234C"/>
    <w:rsid w:val="00FE2B03"/>
    <w:rsid w:val="00FE5873"/>
    <w:rsid w:val="00FF38C6"/>
    <w:rsid w:val="00FF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CF"/>
    <w:pPr>
      <w:widowControl w:val="0"/>
      <w:suppressAutoHyphens/>
    </w:pPr>
    <w:rPr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24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02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6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kern w:val="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kern w:val="1"/>
      <w:sz w:val="26"/>
      <w:szCs w:val="26"/>
    </w:rPr>
  </w:style>
  <w:style w:type="character" w:styleId="Hyperlink">
    <w:name w:val="Hyperlink"/>
    <w:basedOn w:val="DefaultParagraphFont"/>
    <w:uiPriority w:val="99"/>
    <w:rsid w:val="00AA2473"/>
    <w:rPr>
      <w:color w:val="000080"/>
      <w:u w:val="single"/>
    </w:rPr>
  </w:style>
  <w:style w:type="paragraph" w:customStyle="1" w:styleId="Contenidodelatabla">
    <w:name w:val="Contenido de la tabla"/>
    <w:basedOn w:val="Normal"/>
    <w:uiPriority w:val="99"/>
    <w:rsid w:val="00AA2473"/>
    <w:pPr>
      <w:suppressLineNumbers/>
    </w:pPr>
  </w:style>
  <w:style w:type="table" w:styleId="TableGrid">
    <w:name w:val="Table Grid"/>
    <w:basedOn w:val="TableNormal"/>
    <w:uiPriority w:val="99"/>
    <w:rsid w:val="00157AA4"/>
    <w:pPr>
      <w:widowControl w:val="0"/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00267"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rsid w:val="000C41FD"/>
    <w:pPr>
      <w:suppressLineNumbers/>
      <w:tabs>
        <w:tab w:val="center" w:pos="7284"/>
        <w:tab w:val="right" w:pos="1456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kern w:val="1"/>
      <w:sz w:val="24"/>
      <w:szCs w:val="24"/>
    </w:rPr>
  </w:style>
  <w:style w:type="paragraph" w:styleId="Footer">
    <w:name w:val="footer"/>
    <w:basedOn w:val="Normal"/>
    <w:link w:val="FooterChar1"/>
    <w:uiPriority w:val="99"/>
    <w:rsid w:val="00CC51C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kern w:val="1"/>
      <w:sz w:val="24"/>
      <w:szCs w:val="24"/>
    </w:rPr>
  </w:style>
  <w:style w:type="paragraph" w:customStyle="1" w:styleId="Default">
    <w:name w:val="Default"/>
    <w:uiPriority w:val="99"/>
    <w:rsid w:val="0050556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" w:eastAsia="es-ES"/>
    </w:rPr>
  </w:style>
  <w:style w:type="paragraph" w:styleId="TOC1">
    <w:name w:val="toc 1"/>
    <w:basedOn w:val="Normal"/>
    <w:next w:val="Normal"/>
    <w:autoRedefine/>
    <w:uiPriority w:val="99"/>
    <w:semiHidden/>
    <w:rsid w:val="008C3FF7"/>
  </w:style>
  <w:style w:type="paragraph" w:styleId="TOC2">
    <w:name w:val="toc 2"/>
    <w:basedOn w:val="Normal"/>
    <w:next w:val="Normal"/>
    <w:autoRedefine/>
    <w:uiPriority w:val="99"/>
    <w:semiHidden/>
    <w:rsid w:val="008C3FF7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8C3FF7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rsid w:val="00AE1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kern w:val="1"/>
      <w:sz w:val="2"/>
      <w:szCs w:val="2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9126DE"/>
    <w:rPr>
      <w:rFonts w:eastAsia="Times New Roman"/>
      <w:kern w:val="1"/>
      <w:sz w:val="24"/>
      <w:szCs w:val="24"/>
    </w:rPr>
  </w:style>
  <w:style w:type="paragraph" w:styleId="Subtitle">
    <w:name w:val="Subtitle"/>
    <w:basedOn w:val="Normal"/>
    <w:next w:val="Normal"/>
    <w:link w:val="SubtitleChar1"/>
    <w:uiPriority w:val="99"/>
    <w:qFormat/>
    <w:rsid w:val="009F63C8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Cambria"/>
      <w:kern w:val="1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9F63C8"/>
    <w:rPr>
      <w:rFonts w:ascii="Cambria" w:hAnsi="Cambria" w:cs="Cambria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ministracion-de-proyectos-1-2009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74</Words>
  <Characters>412</Characters>
  <Application>Microsoft Office Outlook</Application>
  <DocSecurity>0</DocSecurity>
  <Lines>0</Lines>
  <Paragraphs>0</Paragraphs>
  <ScaleCrop>false</ScaleCrop>
  <Company>Windows XP Colossus Edition 2 Reloaded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Diego Barrabino</cp:lastModifiedBy>
  <cp:revision>6</cp:revision>
  <dcterms:created xsi:type="dcterms:W3CDTF">2009-05-19T05:30:00Z</dcterms:created>
  <dcterms:modified xsi:type="dcterms:W3CDTF">2009-05-19T05:33:00Z</dcterms:modified>
</cp:coreProperties>
</file>